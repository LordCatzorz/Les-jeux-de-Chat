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0D" w:rsidRDefault="0020050D" w:rsidP="007974BD">
      <w:pPr>
        <w:pStyle w:val="Heading1"/>
        <w:pBdr>
          <w:bottom w:val="single" w:sz="4" w:space="1" w:color="auto"/>
        </w:pBdr>
        <w:tabs>
          <w:tab w:val="right" w:pos="9214"/>
        </w:tabs>
        <w:spacing w:before="120"/>
        <w:rPr>
          <w:kern w:val="20"/>
        </w:rPr>
      </w:pPr>
      <w:r>
        <w:rPr>
          <w:kern w:val="20"/>
        </w:rPr>
        <w:t>Feuille de temps</w:t>
      </w:r>
    </w:p>
    <w:p w:rsidR="0020050D" w:rsidRDefault="0020050D" w:rsidP="007974BD">
      <w:pPr>
        <w:pStyle w:val="Header"/>
        <w:tabs>
          <w:tab w:val="clear" w:pos="4536"/>
          <w:tab w:val="clear" w:pos="9072"/>
          <w:tab w:val="right" w:pos="9356"/>
        </w:tabs>
        <w:spacing w:before="160"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 :Jonathan Ouellet</w:t>
      </w:r>
      <w:r>
        <w:rPr>
          <w:b/>
          <w:bCs/>
          <w:sz w:val="24"/>
          <w:szCs w:val="24"/>
        </w:rPr>
        <w:tab/>
      </w:r>
      <w:bookmarkStart w:id="0" w:name="_GoBack"/>
      <w:bookmarkEnd w:id="0"/>
    </w:p>
    <w:p w:rsidR="0020050D" w:rsidRDefault="0020050D" w:rsidP="007974BD">
      <w:pPr>
        <w:pStyle w:val="Header"/>
        <w:tabs>
          <w:tab w:val="clear" w:pos="4536"/>
          <w:tab w:val="clear" w:pos="9072"/>
          <w:tab w:val="right" w:pos="9356"/>
        </w:tabs>
        <w:rPr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1134"/>
        <w:gridCol w:w="1134"/>
        <w:gridCol w:w="4394"/>
        <w:gridCol w:w="1701"/>
      </w:tblGrid>
      <w:tr w:rsidR="0020050D">
        <w:tc>
          <w:tcPr>
            <w:tcW w:w="106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shd w:val="clear" w:color="auto" w:fill="000000"/>
          </w:tcPr>
          <w:p w:rsidR="0020050D" w:rsidRDefault="0020050D" w:rsidP="0037361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134" w:type="dxa"/>
            <w:tcBorders>
              <w:top w:val="double" w:sz="6" w:space="0" w:color="auto"/>
              <w:bottom w:val="double" w:sz="6" w:space="0" w:color="auto"/>
            </w:tcBorders>
            <w:shd w:val="clear" w:color="auto" w:fill="000000"/>
          </w:tcPr>
          <w:p w:rsidR="0020050D" w:rsidRDefault="0020050D" w:rsidP="0037361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</w:t>
            </w:r>
          </w:p>
        </w:tc>
        <w:tc>
          <w:tcPr>
            <w:tcW w:w="1134" w:type="dxa"/>
            <w:tcBorders>
              <w:top w:val="double" w:sz="6" w:space="0" w:color="auto"/>
              <w:bottom w:val="double" w:sz="6" w:space="0" w:color="auto"/>
            </w:tcBorders>
            <w:shd w:val="clear" w:color="auto" w:fill="000000"/>
          </w:tcPr>
          <w:p w:rsidR="0020050D" w:rsidRDefault="0020050D" w:rsidP="0037361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94" w:type="dxa"/>
            <w:tcBorders>
              <w:top w:val="double" w:sz="6" w:space="0" w:color="auto"/>
              <w:bottom w:val="double" w:sz="6" w:space="0" w:color="auto"/>
            </w:tcBorders>
            <w:shd w:val="clear" w:color="auto" w:fill="000000"/>
          </w:tcPr>
          <w:p w:rsidR="0020050D" w:rsidRDefault="0020050D" w:rsidP="0037361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Activités</w:t>
            </w: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000000"/>
          </w:tcPr>
          <w:p w:rsidR="0020050D" w:rsidRDefault="0020050D" w:rsidP="00373614">
            <w:pPr>
              <w:pStyle w:val="Heading4"/>
            </w:pPr>
            <w:r>
              <w:t>Nb d’heures</w:t>
            </w:r>
          </w:p>
        </w:tc>
      </w:tr>
      <w:tr w:rsidR="0020050D">
        <w:tc>
          <w:tcPr>
            <w:tcW w:w="1063" w:type="dxa"/>
            <w:tcBorders>
              <w:top w:val="nil"/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29/10</w:t>
            </w:r>
          </w:p>
        </w:tc>
        <w:tc>
          <w:tcPr>
            <w:tcW w:w="1134" w:type="dxa"/>
            <w:tcBorders>
              <w:top w:val="nil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1134" w:type="dxa"/>
            <w:tcBorders>
              <w:top w:val="nil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4394" w:type="dxa"/>
            <w:tcBorders>
              <w:top w:val="nil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Déplacement objet</w:t>
            </w:r>
          </w:p>
        </w:tc>
        <w:tc>
          <w:tcPr>
            <w:tcW w:w="1701" w:type="dxa"/>
            <w:tcBorders>
              <w:top w:val="nil"/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Déplacement objet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01/11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Déplacement objet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07/11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Écriture/Lecture fichier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08/11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Écriture/Lecture fichier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12/11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Écriture/Lecture fichier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14/11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4394" w:type="dxa"/>
          </w:tcPr>
          <w:p w:rsidR="0020050D" w:rsidRDefault="0020050D" w:rsidP="00373614">
            <w:pPr>
              <w:pStyle w:val="pagetitre"/>
              <w:keepNext w:val="0"/>
              <w:spacing w:before="0" w:after="0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</w:rPr>
              <w:t>Effet selon image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15/11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Effet selon image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19/11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 de partie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21/11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 de partie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22/11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 de partie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pStyle w:val="pagetitre"/>
              <w:keepNext w:val="0"/>
              <w:spacing w:before="0" w:after="0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</w:rPr>
              <w:t>26/11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Animation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28/11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4394" w:type="dxa"/>
          </w:tcPr>
          <w:p w:rsidR="0020050D" w:rsidRDefault="0020050D" w:rsidP="00373614">
            <w:pPr>
              <w:pStyle w:val="pagetitre"/>
              <w:keepNext w:val="0"/>
              <w:spacing w:before="0" w:after="0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Animation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03/12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Optimisation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05/12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</w:t>
            </w: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</w:t>
            </w: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Optimisation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</w:tr>
      <w:tr w:rsidR="0020050D">
        <w:tc>
          <w:tcPr>
            <w:tcW w:w="1063" w:type="dxa"/>
            <w:tcBorders>
              <w:lef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4394" w:type="dxa"/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20050D" w:rsidRDefault="0020050D" w:rsidP="00373614">
            <w:pPr>
              <w:rPr>
                <w:sz w:val="22"/>
                <w:szCs w:val="22"/>
              </w:rPr>
            </w:pPr>
          </w:p>
        </w:tc>
      </w:tr>
    </w:tbl>
    <w:p w:rsidR="0020050D" w:rsidRDefault="0020050D" w:rsidP="007974BD"/>
    <w:p w:rsidR="0020050D" w:rsidRPr="007974BD" w:rsidRDefault="0020050D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74BD">
        <w:rPr>
          <w:b/>
          <w:bCs/>
          <w:sz w:val="24"/>
          <w:szCs w:val="24"/>
        </w:rPr>
        <w:t>Total :</w:t>
      </w:r>
      <w:r>
        <w:rPr>
          <w:b/>
          <w:bCs/>
          <w:sz w:val="24"/>
          <w:szCs w:val="24"/>
        </w:rPr>
        <w:t>28</w:t>
      </w:r>
    </w:p>
    <w:sectPr w:rsidR="0020050D" w:rsidRPr="007974BD" w:rsidSect="009D114F">
      <w:footerReference w:type="default" r:id="rId7"/>
      <w:pgSz w:w="12242" w:h="15842" w:code="119"/>
      <w:pgMar w:top="1531" w:right="1418" w:bottom="1531" w:left="1418" w:header="851" w:footer="851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50D" w:rsidRDefault="0020050D" w:rsidP="00462B80">
      <w:r>
        <w:separator/>
      </w:r>
    </w:p>
  </w:endnote>
  <w:endnote w:type="continuationSeparator" w:id="0">
    <w:p w:rsidR="0020050D" w:rsidRDefault="0020050D" w:rsidP="00462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0D" w:rsidRPr="00B778A4" w:rsidRDefault="0020050D">
    <w:pPr>
      <w:pStyle w:val="Footer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536"/>
        <w:tab w:val="clear" w:pos="9072"/>
        <w:tab w:val="center" w:pos="4678"/>
        <w:tab w:val="right" w:pos="9356"/>
      </w:tabs>
      <w:ind w:right="50"/>
    </w:pPr>
    <w:r>
      <w:rPr>
        <w:lang w:val="fr-FR"/>
      </w:rPr>
      <w:fldChar w:fldCharType="begin"/>
    </w:r>
    <w:r>
      <w:rPr>
        <w:lang w:val="fr-FR"/>
      </w:rPr>
      <w:instrText xml:space="preserve"> DATE \@ "dd/MM/yyyy" </w:instrText>
    </w:r>
    <w:r>
      <w:rPr>
        <w:lang w:val="fr-FR"/>
      </w:rPr>
      <w:fldChar w:fldCharType="separate"/>
    </w:r>
    <w:r>
      <w:rPr>
        <w:noProof/>
        <w:lang w:val="fr-FR"/>
      </w:rPr>
      <w:t>05/12/2012</w:t>
    </w:r>
    <w:r>
      <w:rPr>
        <w:lang w:val="fr-F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50D" w:rsidRDefault="0020050D" w:rsidP="00462B80">
      <w:r>
        <w:separator/>
      </w:r>
    </w:p>
  </w:footnote>
  <w:footnote w:type="continuationSeparator" w:id="0">
    <w:p w:rsidR="0020050D" w:rsidRDefault="0020050D" w:rsidP="00462B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2003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90C4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C2ECB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B4A02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618E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C7242F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F94213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CADC04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1BDC2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58B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3FE1"/>
    <w:rsid w:val="000D0082"/>
    <w:rsid w:val="001F5725"/>
    <w:rsid w:val="0020050D"/>
    <w:rsid w:val="0022539E"/>
    <w:rsid w:val="00373614"/>
    <w:rsid w:val="004402D5"/>
    <w:rsid w:val="00462B80"/>
    <w:rsid w:val="006735C9"/>
    <w:rsid w:val="007974BD"/>
    <w:rsid w:val="00833FE1"/>
    <w:rsid w:val="009225A0"/>
    <w:rsid w:val="009844D5"/>
    <w:rsid w:val="009D114F"/>
    <w:rsid w:val="00A048B7"/>
    <w:rsid w:val="00B778A4"/>
    <w:rsid w:val="00E60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BD"/>
    <w:rPr>
      <w:rFonts w:ascii="Times New Roman" w:eastAsia="Times New Roman" w:hAnsi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74BD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974BD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974BD"/>
    <w:rPr>
      <w:rFonts w:ascii="Arial" w:hAnsi="Arial" w:cs="Arial"/>
      <w:b/>
      <w:bCs/>
      <w:kern w:val="28"/>
      <w:sz w:val="20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uiPriority w:val="99"/>
    <w:rsid w:val="007974BD"/>
    <w:rPr>
      <w:rFonts w:ascii="Times New Roman" w:hAnsi="Times New Roman" w:cs="Times New Roman"/>
      <w:b/>
      <w:bCs/>
      <w:sz w:val="20"/>
      <w:szCs w:val="20"/>
      <w:lang w:eastAsia="fr-FR"/>
    </w:rPr>
  </w:style>
  <w:style w:type="paragraph" w:styleId="Header">
    <w:name w:val="header"/>
    <w:basedOn w:val="Normal"/>
    <w:link w:val="HeaderChar"/>
    <w:uiPriority w:val="99"/>
    <w:rsid w:val="007974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4BD"/>
    <w:rPr>
      <w:rFonts w:ascii="Times New Roman" w:hAnsi="Times New Roman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uiPriority w:val="99"/>
    <w:rsid w:val="007974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4BD"/>
    <w:rPr>
      <w:rFonts w:ascii="Times New Roman" w:hAnsi="Times New Roman" w:cs="Times New Roman"/>
      <w:sz w:val="20"/>
      <w:szCs w:val="20"/>
      <w:lang w:eastAsia="fr-FR"/>
    </w:rPr>
  </w:style>
  <w:style w:type="paragraph" w:customStyle="1" w:styleId="pagetitre">
    <w:name w:val="page titre"/>
    <w:basedOn w:val="Heading1"/>
    <w:uiPriority w:val="99"/>
    <w:rsid w:val="007974BD"/>
    <w:pPr>
      <w:spacing w:before="120"/>
      <w:outlineLvl w:val="9"/>
    </w:pPr>
    <w:rPr>
      <w:b w:val="0"/>
      <w:bCs w:val="0"/>
      <w:sz w:val="24"/>
      <w:szCs w:val="24"/>
    </w:rPr>
  </w:style>
  <w:style w:type="character" w:styleId="PageNumber">
    <w:name w:val="page number"/>
    <w:basedOn w:val="DefaultParagraphFont"/>
    <w:uiPriority w:val="99"/>
    <w:rsid w:val="007974BD"/>
  </w:style>
  <w:style w:type="paragraph" w:styleId="BalloonText">
    <w:name w:val="Balloon Text"/>
    <w:basedOn w:val="Normal"/>
    <w:link w:val="BalloonTextChar"/>
    <w:uiPriority w:val="99"/>
    <w:semiHidden/>
    <w:rsid w:val="00797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4BD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192</TotalTime>
  <Pages>1</Pages>
  <Words>108</Words>
  <Characters>597</Characters>
  <Application>Microsoft Office Outlook</Application>
  <DocSecurity>0</DocSecurity>
  <Lines>0</Lines>
  <Paragraphs>0</Paragraphs>
  <ScaleCrop>false</ScaleCrop>
  <Company>Cégep de Sainte-Foy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Brassard</dc:creator>
  <cp:keywords/>
  <dc:description/>
  <cp:lastModifiedBy>Jo</cp:lastModifiedBy>
  <cp:revision>5</cp:revision>
  <dcterms:created xsi:type="dcterms:W3CDTF">2012-09-12T15:46:00Z</dcterms:created>
  <dcterms:modified xsi:type="dcterms:W3CDTF">2012-12-06T03:05:00Z</dcterms:modified>
</cp:coreProperties>
</file>